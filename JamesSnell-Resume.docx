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 w:rsidRPr="007704E0">
        <w:rPr>
          <w:noProof/>
          <w:color w:val="1D4296" w:themeColor="accent4" w:themeShade="80"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419100</wp:posOffset>
                </wp:positionH>
                <wp:positionV relativeFrom="margin">
                  <wp:align>top</wp:align>
                </wp:positionV>
                <wp:extent cx="2438400" cy="8669020"/>
                <wp:effectExtent l="0" t="0" r="0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86690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D70063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087A75C5" wp14:editId="5D04C4C1">
                                  <wp:extent cx="2027207" cy="2027207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002DFE68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32614" cy="203261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rPr>
                                <w:b/>
                                <w:color w:val="1D4296" w:themeColor="accent4" w:themeShade="80"/>
                              </w:rPr>
                              <w:alias w:val="Your Name"/>
                              <w:tag w:val="Your Name"/>
                              <w:id w:val="-1489158292"/>
                              <w:placeholder>
                                <w:docPart w:val="4F1EF72F15504A31B2E75D33EB71B06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972BA3" w:rsidRDefault="001A7BF9" w:rsidP="00486E5D">
                                <w:pPr>
                                  <w:pStyle w:val="Title"/>
                                  <w:rPr>
                                    <w:b/>
                                  </w:rPr>
                                </w:pPr>
                                <w:r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James T Snell</w:t>
                                </w:r>
                              </w:p>
                            </w:sdtContent>
                          </w:sdt>
                          <w:p w:rsidR="00D70063" w:rsidRDefault="004B7376" w:rsidP="00DC74CF">
                            <w:pPr>
                              <w:pStyle w:val="Subtitle"/>
                              <w:spacing w:after="200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FB0ABCB45A9246E19A4C3D58EABD5FA5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DC74CF">
                                  <w:t>Professional Engineer</w:t>
                                </w:r>
                              </w:sdtContent>
                            </w:sdt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312 7</w:t>
                            </w:r>
                            <w:r w:rsidRPr="004A0E37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Ave NE, 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Calgary Alberta, T2E0M9, Canada</w:t>
                            </w:r>
                          </w:p>
                          <w:p w:rsidR="00DC74CF" w:rsidRDefault="00DC74CF" w:rsidP="00DC74CF">
                            <w:pPr>
                              <w:pStyle w:val="ContactInfo"/>
                              <w:spacing w:after="0"/>
                            </w:pPr>
                            <w:r>
                              <w:t>1-403-616-7685</w:t>
                            </w:r>
                          </w:p>
                          <w:p w:rsidR="00DC74CF" w:rsidRDefault="004B7376" w:rsidP="00DC74CF">
                            <w:pPr>
                              <w:spacing w:after="80"/>
                            </w:pPr>
                            <w:hyperlink r:id="rId10" w:history="1">
                              <w:r w:rsidR="00DC74CF" w:rsidRPr="00753ED9">
                                <w:rPr>
                                  <w:rStyle w:val="Hyperlink"/>
                                </w:rPr>
                                <w:t>james@dawning.ca</w:t>
                              </w:r>
                            </w:hyperlink>
                          </w:p>
                          <w:p w:rsidR="00D70063" w:rsidRDefault="004B7376" w:rsidP="00AA09AE">
                            <w:pPr>
                              <w:pStyle w:val="Heading1"/>
                              <w:spacing w:before="160"/>
                            </w:pPr>
                            <w:sdt>
                              <w:sdtPr>
                                <w:id w:val="-1270160369"/>
                                <w:placeholder>
                                  <w:docPart w:val="605FB31D8EB14D8FAEEA1DA1EBCD829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972BA3">
                                  <w:rPr>
                                    <w:b/>
                                    <w:color w:val="1D4296" w:themeColor="accent4" w:themeShade="80"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E9698C" w:rsidRDefault="00A91213" w:rsidP="00507163">
                            <w:pPr>
                              <w:spacing w:after="60"/>
                            </w:pPr>
                            <w:r>
                              <w:t xml:space="preserve">I love to develop excellent and meaningful devices, products and services. </w:t>
                            </w:r>
                            <w:r w:rsidR="004A0E37">
                              <w:t>I seek to face interesting unknowns together, with clever</w:t>
                            </w:r>
                            <w:r w:rsidR="003C591A">
                              <w:t xml:space="preserve"> &amp; motivated</w:t>
                            </w:r>
                            <w:r w:rsidR="004A0E37">
                              <w:t xml:space="preserve"> people. </w:t>
                            </w:r>
                          </w:p>
                          <w:p w:rsidR="00D70063" w:rsidRPr="00046482" w:rsidRDefault="009650A2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 w:rsidRPr="00046482">
                              <w:rPr>
                                <w:b/>
                                <w:color w:val="1D4296" w:themeColor="accent4" w:themeShade="80"/>
                              </w:rPr>
                              <w:t>PERSONALITY</w:t>
                            </w:r>
                          </w:p>
                          <w:p w:rsidR="00E9698C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Se</w:t>
                            </w:r>
                            <w:r w:rsidR="00E9698C" w:rsidRPr="00AA09AE">
                              <w:t>lf-starter, adaptive and driven</w:t>
                            </w:r>
                          </w:p>
                          <w:p w:rsidR="00A719B8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Comfortable archi</w:t>
                            </w:r>
                            <w:r w:rsidR="00E9698C" w:rsidRPr="00AA09AE">
                              <w:t>tecting and leading development.</w:t>
                            </w:r>
                          </w:p>
                          <w:p w:rsidR="00E9698C" w:rsidRPr="00AA09AE" w:rsidRDefault="00A719B8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>
                              <w:t>V</w:t>
                            </w:r>
                            <w:r w:rsidR="00BD54CD">
                              <w:t>ery willing</w:t>
                            </w:r>
                            <w:r w:rsidR="00E9698C" w:rsidRPr="00AA09AE">
                              <w:t xml:space="preserve"> to follow excellent leaders</w:t>
                            </w:r>
                          </w:p>
                          <w:p w:rsidR="00D70063" w:rsidRPr="00AA09AE" w:rsidRDefault="004A0E37" w:rsidP="009C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80" w:line="240" w:lineRule="auto"/>
                              <w:ind w:left="360"/>
                              <w:contextualSpacing w:val="0"/>
                            </w:pPr>
                            <w:r w:rsidRPr="00AA09AE">
                              <w:t>L</w:t>
                            </w:r>
                            <w:r w:rsidR="00E9698C" w:rsidRPr="00AA09AE">
                              <w:t xml:space="preserve">ife-long exposure </w:t>
                            </w:r>
                            <w:r w:rsidRPr="00AA09AE">
                              <w:t>entrepreneurial</w:t>
                            </w:r>
                            <w:r w:rsidR="00E9698C" w:rsidRPr="00AA09AE">
                              <w:t xml:space="preserve"> mentality</w:t>
                            </w:r>
                          </w:p>
                          <w:p w:rsidR="00507163" w:rsidRDefault="00CE2EA0" w:rsidP="00AA09AE">
                            <w:pPr>
                              <w:pStyle w:val="Heading2"/>
                              <w:spacing w:before="16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rPr>
                                <w:b/>
                                <w:color w:val="1D4296" w:themeColor="accent4" w:themeShade="80"/>
                              </w:rPr>
                              <w:t>Buzzword bingo</w:t>
                            </w:r>
                          </w:p>
                          <w:p w:rsidR="00D70063" w:rsidRPr="00DC74CF" w:rsidRDefault="00CE2EA0" w:rsidP="00DC74CF">
                            <w:pPr>
                              <w:spacing w:after="8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  <w:r>
                              <w:t>Java</w:t>
                            </w:r>
                            <w:r w:rsidR="00E9698C">
                              <w:t xml:space="preserve">, Objective-C, C/C++, </w:t>
                            </w:r>
                            <w:r w:rsidR="00507163">
                              <w:t xml:space="preserve">PHP, Python, </w:t>
                            </w:r>
                            <w:r>
                              <w:t xml:space="preserve">Swift3, </w:t>
                            </w:r>
                            <w:r w:rsidR="005406D5">
                              <w:t xml:space="preserve">Javascript, jQuery, Ajax, HTML, CSS, </w:t>
                            </w:r>
                            <w:r w:rsidR="00507163">
                              <w:t>BASH</w:t>
                            </w:r>
                            <w:r w:rsidR="00E9698C">
                              <w:t xml:space="preserve">, </w:t>
                            </w:r>
                            <w:r w:rsidR="005406D5">
                              <w:t xml:space="preserve">Geoserver, </w:t>
                            </w:r>
                            <w:r w:rsidR="00E9698C">
                              <w:t>MySQL, Postgres/PostGIS</w:t>
                            </w:r>
                            <w:r w:rsidR="00507163">
                              <w:t>,</w:t>
                            </w:r>
                            <w:r w:rsidR="00E9698C">
                              <w:t xml:space="preserve"> </w:t>
                            </w:r>
                            <w:r w:rsidR="00507163">
                              <w:t xml:space="preserve">Virtualization, </w:t>
                            </w:r>
                            <w:r w:rsidR="000A73FD">
                              <w:t xml:space="preserve">svn, git, gitlab, devops, </w:t>
                            </w:r>
                            <w:r w:rsidR="00721EEF">
                              <w:t xml:space="preserve">ant, gradle, </w:t>
                            </w:r>
                            <w:r w:rsidR="000A73FD">
                              <w:t xml:space="preserve">continuous integration, Apache2, nginx, </w:t>
                            </w:r>
                            <w:r w:rsidR="005406D5">
                              <w:t>CAD (Fusion 360), VHDL, FPGAs</w:t>
                            </w:r>
                            <w:r w:rsidR="00936BA0">
                              <w:t>, PCB layout</w:t>
                            </w:r>
                            <w:r w:rsidR="00892196">
                              <w:t>, Agile method, DRY principle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33pt;margin-top:0;width:192pt;height:68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" filled="f" stroked="f">
                <v:textbox inset="0,0,0,0">
                  <w:txbxContent>
                    <w:p w:rsidR="00D70063" w:rsidRDefault="00D70063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087A75C5" wp14:editId="5D04C4C1">
                            <wp:extent cx="2027207" cy="2027207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002DFE68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32614" cy="203261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rPr>
                          <w:b/>
                          <w:color w:val="1D4296" w:themeColor="accent4" w:themeShade="80"/>
                        </w:rPr>
                        <w:alias w:val="Your Name"/>
                        <w:tag w:val="Your Name"/>
                        <w:id w:val="-1489158292"/>
                        <w:placeholder>
                          <w:docPart w:val="4F1EF72F15504A31B2E75D33EB71B06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972BA3" w:rsidRDefault="001A7BF9" w:rsidP="00486E5D">
                          <w:pPr>
                            <w:pStyle w:val="Title"/>
                            <w:rPr>
                              <w:b/>
                            </w:rPr>
                          </w:pPr>
                          <w:r w:rsidRPr="00972BA3">
                            <w:rPr>
                              <w:b/>
                              <w:color w:val="1D4296" w:themeColor="accent4" w:themeShade="80"/>
                            </w:rPr>
                            <w:t>James T Snell</w:t>
                          </w:r>
                        </w:p>
                      </w:sdtContent>
                    </w:sdt>
                    <w:p w:rsidR="00D70063" w:rsidRDefault="004B7376" w:rsidP="00DC74CF">
                      <w:pPr>
                        <w:pStyle w:val="Subtitle"/>
                        <w:spacing w:after="200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FB0ABCB45A9246E19A4C3D58EABD5FA5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DC74CF">
                            <w:t>Professional Engineer</w:t>
                          </w:r>
                        </w:sdtContent>
                      </w:sdt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312 7</w:t>
                      </w:r>
                      <w:r w:rsidRPr="004A0E37">
                        <w:rPr>
                          <w:vertAlign w:val="superscript"/>
                        </w:rPr>
                        <w:t>th</w:t>
                      </w:r>
                      <w:r>
                        <w:t xml:space="preserve"> Ave NE, 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Calgary Alberta, T2E0M9, Canada</w:t>
                      </w:r>
                    </w:p>
                    <w:p w:rsidR="00DC74CF" w:rsidRDefault="00DC74CF" w:rsidP="00DC74CF">
                      <w:pPr>
                        <w:pStyle w:val="ContactInfo"/>
                        <w:spacing w:after="0"/>
                      </w:pPr>
                      <w:r>
                        <w:t>1-403-616-7685</w:t>
                      </w:r>
                    </w:p>
                    <w:p w:rsidR="00DC74CF" w:rsidRDefault="004B7376" w:rsidP="00DC74CF">
                      <w:pPr>
                        <w:spacing w:after="80"/>
                      </w:pPr>
                      <w:hyperlink r:id="rId11" w:history="1">
                        <w:r w:rsidR="00DC74CF" w:rsidRPr="00753ED9">
                          <w:rPr>
                            <w:rStyle w:val="Hyperlink"/>
                          </w:rPr>
                          <w:t>james@dawning.ca</w:t>
                        </w:r>
                      </w:hyperlink>
                    </w:p>
                    <w:p w:rsidR="00D70063" w:rsidRDefault="004B7376" w:rsidP="00AA09AE">
                      <w:pPr>
                        <w:pStyle w:val="Heading1"/>
                        <w:spacing w:before="160"/>
                      </w:pPr>
                      <w:sdt>
                        <w:sdtPr>
                          <w:id w:val="-1270160369"/>
                          <w:placeholder>
                            <w:docPart w:val="605FB31D8EB14D8FAEEA1DA1EBCD829D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972BA3">
                            <w:rPr>
                              <w:b/>
                              <w:color w:val="1D4296" w:themeColor="accent4" w:themeShade="80"/>
                            </w:rPr>
                            <w:t>Objective</w:t>
                          </w:r>
                        </w:sdtContent>
                      </w:sdt>
                    </w:p>
                    <w:p w:rsidR="00E9698C" w:rsidRDefault="00A91213" w:rsidP="00507163">
                      <w:pPr>
                        <w:spacing w:after="60"/>
                      </w:pPr>
                      <w:r>
                        <w:t xml:space="preserve">I love to develop excellent and meaningful devices, products and services. </w:t>
                      </w:r>
                      <w:r w:rsidR="004A0E37">
                        <w:t>I seek to face interesting unknowns together, with clever</w:t>
                      </w:r>
                      <w:r w:rsidR="003C591A">
                        <w:t xml:space="preserve"> &amp; motivated</w:t>
                      </w:r>
                      <w:r w:rsidR="004A0E37">
                        <w:t xml:space="preserve"> people. </w:t>
                      </w:r>
                    </w:p>
                    <w:p w:rsidR="00D70063" w:rsidRPr="00046482" w:rsidRDefault="009650A2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 w:rsidRPr="00046482">
                        <w:rPr>
                          <w:b/>
                          <w:color w:val="1D4296" w:themeColor="accent4" w:themeShade="80"/>
                        </w:rPr>
                        <w:t>PERSONALITY</w:t>
                      </w:r>
                    </w:p>
                    <w:p w:rsidR="00E9698C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Se</w:t>
                      </w:r>
                      <w:r w:rsidR="00E9698C" w:rsidRPr="00AA09AE">
                        <w:t>lf-starter, adaptive and driven</w:t>
                      </w:r>
                    </w:p>
                    <w:p w:rsidR="00A719B8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Comfortable archi</w:t>
                      </w:r>
                      <w:r w:rsidR="00E9698C" w:rsidRPr="00AA09AE">
                        <w:t>tecting and leading development.</w:t>
                      </w:r>
                    </w:p>
                    <w:p w:rsidR="00E9698C" w:rsidRPr="00AA09AE" w:rsidRDefault="00A719B8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>
                        <w:t>V</w:t>
                      </w:r>
                      <w:r w:rsidR="00BD54CD">
                        <w:t>ery willing</w:t>
                      </w:r>
                      <w:r w:rsidR="00E9698C" w:rsidRPr="00AA09AE">
                        <w:t xml:space="preserve"> to follow excellent leaders</w:t>
                      </w:r>
                    </w:p>
                    <w:p w:rsidR="00D70063" w:rsidRPr="00AA09AE" w:rsidRDefault="004A0E37" w:rsidP="009C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80" w:line="240" w:lineRule="auto"/>
                        <w:ind w:left="360"/>
                        <w:contextualSpacing w:val="0"/>
                      </w:pPr>
                      <w:r w:rsidRPr="00AA09AE">
                        <w:t>L</w:t>
                      </w:r>
                      <w:r w:rsidR="00E9698C" w:rsidRPr="00AA09AE">
                        <w:t xml:space="preserve">ife-long exposure </w:t>
                      </w:r>
                      <w:r w:rsidRPr="00AA09AE">
                        <w:t>entrepreneurial</w:t>
                      </w:r>
                      <w:r w:rsidR="00E9698C" w:rsidRPr="00AA09AE">
                        <w:t xml:space="preserve"> mentality</w:t>
                      </w:r>
                    </w:p>
                    <w:p w:rsidR="00507163" w:rsidRDefault="00CE2EA0" w:rsidP="00AA09AE">
                      <w:pPr>
                        <w:pStyle w:val="Heading2"/>
                        <w:spacing w:before="16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rPr>
                          <w:b/>
                          <w:color w:val="1D4296" w:themeColor="accent4" w:themeShade="80"/>
                        </w:rPr>
                        <w:t>Buzzword bingo</w:t>
                      </w:r>
                    </w:p>
                    <w:p w:rsidR="00D70063" w:rsidRPr="00DC74CF" w:rsidRDefault="00CE2EA0" w:rsidP="00DC74CF">
                      <w:pPr>
                        <w:spacing w:after="80"/>
                        <w:rPr>
                          <w:b/>
                          <w:color w:val="1D4296" w:themeColor="accent4" w:themeShade="80"/>
                        </w:rPr>
                      </w:pPr>
                      <w:r>
                        <w:t>Java</w:t>
                      </w:r>
                      <w:r w:rsidR="00E9698C">
                        <w:t xml:space="preserve">, Objective-C, C/C++, </w:t>
                      </w:r>
                      <w:r w:rsidR="00507163">
                        <w:t xml:space="preserve">PHP, Python, </w:t>
                      </w:r>
                      <w:r>
                        <w:t xml:space="preserve">Swift3, </w:t>
                      </w:r>
                      <w:r w:rsidR="005406D5">
                        <w:t xml:space="preserve">Javascript, jQuery, Ajax, HTML, CSS, </w:t>
                      </w:r>
                      <w:r w:rsidR="00507163">
                        <w:t>BASH</w:t>
                      </w:r>
                      <w:r w:rsidR="00E9698C">
                        <w:t xml:space="preserve">, </w:t>
                      </w:r>
                      <w:r w:rsidR="005406D5">
                        <w:t xml:space="preserve">Geoserver, </w:t>
                      </w:r>
                      <w:r w:rsidR="00E9698C">
                        <w:t>MySQL, Postgres/PostGIS</w:t>
                      </w:r>
                      <w:r w:rsidR="00507163">
                        <w:t>,</w:t>
                      </w:r>
                      <w:r w:rsidR="00E9698C">
                        <w:t xml:space="preserve"> </w:t>
                      </w:r>
                      <w:r w:rsidR="00507163">
                        <w:t xml:space="preserve">Virtualization, </w:t>
                      </w:r>
                      <w:r w:rsidR="000A73FD">
                        <w:t xml:space="preserve">svn, git, gitlab, devops, </w:t>
                      </w:r>
                      <w:r w:rsidR="00721EEF">
                        <w:t xml:space="preserve">ant, gradle, </w:t>
                      </w:r>
                      <w:r w:rsidR="000A73FD">
                        <w:t xml:space="preserve">continuous integration, Apache2, nginx, </w:t>
                      </w:r>
                      <w:r w:rsidR="005406D5">
                        <w:t>CAD (Fusion 360), VHDL, FPGAs</w:t>
                      </w:r>
                      <w:r w:rsidR="00936BA0">
                        <w:t>, PCB layout</w:t>
                      </w:r>
                      <w:r w:rsidR="00892196">
                        <w:t>, Agile method, DRY principle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7704E0" w:rsidRPr="007704E0">
        <w:rPr>
          <w:color w:val="1D4296" w:themeColor="accent4" w:themeShade="80"/>
        </w:rPr>
        <w:t>Recent</w:t>
      </w:r>
      <w:r w:rsidR="007704E0">
        <w:t xml:space="preserve"> </w:t>
      </w:r>
      <w:r w:rsidR="007704E0" w:rsidRPr="007704E0">
        <w:rPr>
          <w:color w:val="1D4296" w:themeColor="accent4" w:themeShade="80"/>
        </w:rPr>
        <w:t>Experience</w:t>
      </w:r>
    </w:p>
    <w:p w:rsidR="00B903E5" w:rsidRDefault="004A0E37" w:rsidP="00D70063">
      <w:pPr>
        <w:pStyle w:val="Heading4"/>
      </w:pPr>
      <w:r>
        <w:t>Lidar Services International</w:t>
      </w:r>
      <w:r w:rsidR="003E62E4">
        <w:t xml:space="preserve"> </w:t>
      </w:r>
      <w:r w:rsidR="00B903E5">
        <w:t xml:space="preserve">(LSI) </w:t>
      </w:r>
    </w:p>
    <w:p w:rsidR="00D70063" w:rsidRDefault="003E62E4" w:rsidP="00D70063">
      <w:pPr>
        <w:pStyle w:val="Heading4"/>
      </w:pPr>
      <w:r>
        <w:t>&amp; GasRecon</w:t>
      </w:r>
      <w:r w:rsidR="00B903E5">
        <w:t xml:space="preserve"> (GRI)</w:t>
      </w:r>
    </w:p>
    <w:p w:rsidR="00D70063" w:rsidRDefault="001054D7" w:rsidP="000B16B2">
      <w:pPr>
        <w:pStyle w:val="Heading5"/>
        <w:spacing w:after="120"/>
      </w:pPr>
      <w:r>
        <w:t>September 2011 to present</w:t>
      </w:r>
      <w:r w:rsidR="003E62E4">
        <w:t>, Full-Time</w:t>
      </w:r>
    </w:p>
    <w:tbl>
      <w:tblPr>
        <w:tblStyle w:val="TableGrid"/>
        <w:tblW w:w="6745" w:type="dxa"/>
        <w:tblLook w:val="04A0" w:firstRow="1" w:lastRow="0" w:firstColumn="1" w:lastColumn="0" w:noHBand="0" w:noVBand="1"/>
      </w:tblPr>
      <w:tblGrid>
        <w:gridCol w:w="703"/>
        <w:gridCol w:w="6042"/>
      </w:tblGrid>
      <w:tr w:rsidR="00CE2EA0" w:rsidTr="00811A1F">
        <w:tc>
          <w:tcPr>
            <w:tcW w:w="703" w:type="dxa"/>
          </w:tcPr>
          <w:p w:rsidR="00CE2EA0" w:rsidRDefault="00CE2EA0" w:rsidP="003E62E4">
            <w:r>
              <w:t>2017</w:t>
            </w:r>
          </w:p>
        </w:tc>
        <w:tc>
          <w:tcPr>
            <w:tcW w:w="6042" w:type="dxa"/>
          </w:tcPr>
          <w:p w:rsidR="00664ABF" w:rsidRDefault="00664ABF" w:rsidP="003E62E4">
            <w:r>
              <w:t xml:space="preserve">- </w:t>
            </w:r>
            <w:r w:rsidR="00721EEF">
              <w:t>Next-gen aerial photography p</w:t>
            </w:r>
            <w:r>
              <w:t>recision-logging prototy</w:t>
            </w:r>
            <w:r w:rsidR="00205292">
              <w:t>p</w:t>
            </w:r>
            <w:r>
              <w:t>ing</w:t>
            </w:r>
          </w:p>
          <w:p w:rsidR="00A7280A" w:rsidRDefault="002B48DC" w:rsidP="003E62E4">
            <w:r>
              <w:t xml:space="preserve">- </w:t>
            </w:r>
            <w:r w:rsidR="00806EBF">
              <w:t xml:space="preserve">Created </w:t>
            </w:r>
            <w:r w:rsidR="00A7280A">
              <w:t>automated back-end-</w:t>
            </w:r>
            <w:r>
              <w:t xml:space="preserve">fault </w:t>
            </w:r>
            <w:r w:rsidR="00A7280A">
              <w:t>reporting to</w:t>
            </w:r>
            <w:r w:rsidR="00D560EC">
              <w:t xml:space="preserve"> Slack</w:t>
            </w:r>
            <w:r>
              <w:br/>
              <w:t>-</w:t>
            </w:r>
            <w:r w:rsidR="00806EBF">
              <w:t xml:space="preserve"> </w:t>
            </w:r>
            <w:r w:rsidR="00A7280A">
              <w:t>Built</w:t>
            </w:r>
            <w:r>
              <w:t xml:space="preserve"> client-side </w:t>
            </w:r>
            <w:r w:rsidR="00A7280A">
              <w:t xml:space="preserve">cross-platform </w:t>
            </w:r>
            <w:r>
              <w:t>updat</w:t>
            </w:r>
            <w:r w:rsidR="00A7280A">
              <w:t>er</w:t>
            </w:r>
            <w:r>
              <w:t xml:space="preserve"> &amp; monitor app</w:t>
            </w:r>
            <w:r w:rsidR="00D82748">
              <w:br/>
            </w:r>
            <w:r w:rsidR="00D560EC">
              <w:t xml:space="preserve">- Continued </w:t>
            </w:r>
            <w:r w:rsidR="00A7280A">
              <w:t>software</w:t>
            </w:r>
            <w:r w:rsidR="00D560EC">
              <w:t xml:space="preserve"> dev ownership for LSI &amp; GRI</w:t>
            </w:r>
          </w:p>
          <w:p w:rsidR="00A7280A" w:rsidRDefault="00664ABF" w:rsidP="003E62E4">
            <w:r>
              <w:t>- Detailed reporting of potentially tax-break worthy IP</w:t>
            </w:r>
          </w:p>
          <w:p w:rsidR="00437846" w:rsidRDefault="00437846" w:rsidP="003E62E4">
            <w:r>
              <w:t>- Provided in-field support for aerial data collection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2016</w:t>
            </w:r>
          </w:p>
        </w:tc>
        <w:tc>
          <w:tcPr>
            <w:tcW w:w="6042" w:type="dxa"/>
          </w:tcPr>
          <w:p w:rsidR="003E5992" w:rsidRDefault="003E5992" w:rsidP="003E62E4">
            <w:r>
              <w:t xml:space="preserve">- </w:t>
            </w:r>
            <w:r w:rsidR="00375084">
              <w:t>Coordinated data pipe automation, reduced</w:t>
            </w:r>
            <w:r w:rsidR="00AD5576">
              <w:t xml:space="preserve"> </w:t>
            </w:r>
            <w:r>
              <w:t xml:space="preserve">overhead </w:t>
            </w:r>
            <w:r w:rsidR="00375084">
              <w:t>6</w:t>
            </w:r>
            <w:r w:rsidR="00AD5576">
              <w:t>0%</w:t>
            </w:r>
          </w:p>
          <w:p w:rsidR="00645C6B" w:rsidRDefault="00645C6B" w:rsidP="00645C6B">
            <w:r>
              <w:t>- Devised auto unit test exec and report bundling for LSI</w:t>
            </w:r>
          </w:p>
          <w:p w:rsidR="00437846" w:rsidRDefault="003E5992" w:rsidP="003E62E4">
            <w:r>
              <w:t xml:space="preserve">- </w:t>
            </w:r>
            <w:r w:rsidR="00437846">
              <w:t>S</w:t>
            </w:r>
            <w:r w:rsidR="008F55E3">
              <w:t>caled-up</w:t>
            </w:r>
            <w:r w:rsidR="00437846">
              <w:t xml:space="preserve"> use of</w:t>
            </w:r>
            <w:r w:rsidR="008F55E3">
              <w:t xml:space="preserve"> in-house ESX</w:t>
            </w:r>
            <w:r w:rsidR="00437846">
              <w:t xml:space="preserve">, Retired EC2 systems </w:t>
            </w:r>
          </w:p>
          <w:p w:rsidR="003E5992" w:rsidRDefault="00437846" w:rsidP="003E62E4">
            <w:r>
              <w:t>- Ported all IP from Trac/SVN to Gitlab/git</w:t>
            </w:r>
          </w:p>
          <w:p w:rsidR="00437846" w:rsidRDefault="00437846" w:rsidP="003E62E4">
            <w:r>
              <w:t>- Modernized automated build system for LSI</w:t>
            </w:r>
            <w:r>
              <w:br/>
              <w:t>- Prioritized R&amp;D, informed by providing end-user support</w:t>
            </w:r>
          </w:p>
          <w:p w:rsidR="00437846" w:rsidRDefault="00437846" w:rsidP="003E62E4">
            <w:r>
              <w:t xml:space="preserve">- Supported aerial and ground LSI/GRI data collection </w:t>
            </w:r>
            <w:r w:rsidR="00811A1F">
              <w:br/>
            </w:r>
          </w:p>
        </w:tc>
      </w:tr>
      <w:tr w:rsidR="003E62E4" w:rsidTr="00811A1F">
        <w:tc>
          <w:tcPr>
            <w:tcW w:w="703" w:type="dxa"/>
          </w:tcPr>
          <w:p w:rsidR="003E62E4" w:rsidRDefault="00CE2EA0" w:rsidP="003E62E4">
            <w:r>
              <w:t>2015</w:t>
            </w:r>
          </w:p>
        </w:tc>
        <w:tc>
          <w:tcPr>
            <w:tcW w:w="6042" w:type="dxa"/>
          </w:tcPr>
          <w:p w:rsidR="003E62E4" w:rsidRDefault="00811A1F" w:rsidP="003E62E4">
            <w:r>
              <w:t>- Coordinated GRI’s rapid prototyping, continued from 2014</w:t>
            </w:r>
          </w:p>
          <w:p w:rsidR="00FC4E79" w:rsidRDefault="00A326FF" w:rsidP="003E62E4">
            <w:r>
              <w:t xml:space="preserve">- </w:t>
            </w:r>
            <w:r w:rsidR="009530B7">
              <w:t>Owned cloud roll</w:t>
            </w:r>
            <w:r w:rsidR="00312FA9">
              <w:t>-</w:t>
            </w:r>
            <w:r w:rsidR="009530B7">
              <w:t>out to EC2. Handled</w:t>
            </w:r>
            <w:r w:rsidR="009E2C5D">
              <w:t xml:space="preserve"> all</w:t>
            </w:r>
            <w:r w:rsidR="009530B7">
              <w:t xml:space="preserve"> 20 </w:t>
            </w:r>
            <w:r w:rsidR="00312FA9">
              <w:t xml:space="preserve">Linux </w:t>
            </w:r>
            <w:r w:rsidR="00085A5F">
              <w:t>servers</w:t>
            </w:r>
          </w:p>
          <w:p w:rsidR="009530B7" w:rsidRDefault="009530B7" w:rsidP="003E62E4">
            <w:r>
              <w:t xml:space="preserve">- </w:t>
            </w:r>
            <w:r w:rsidR="00085A5F">
              <w:t>Nights, weekends,</w:t>
            </w:r>
            <w:r w:rsidR="0086178E">
              <w:t xml:space="preserve"> J</w:t>
            </w:r>
            <w:r w:rsidR="00FC4E79">
              <w:t>ava montages</w:t>
            </w:r>
            <w:r w:rsidR="00085A5F">
              <w:t xml:space="preserve"> </w:t>
            </w:r>
            <w:r w:rsidR="00FC4E79">
              <w:t>handling</w:t>
            </w:r>
            <w:r w:rsidR="00085A5F">
              <w:t xml:space="preserve"> </w:t>
            </w:r>
            <w:r w:rsidR="00FC4E79">
              <w:t>new</w:t>
            </w:r>
            <w:r w:rsidR="00085A5F">
              <w:t xml:space="preserve"> GRI needs</w:t>
            </w:r>
          </w:p>
          <w:p w:rsidR="0086178E" w:rsidRDefault="0086178E" w:rsidP="003E62E4">
            <w:r>
              <w:t>- Co-integrated higher-accuracy GPS for GRI field systems</w:t>
            </w:r>
          </w:p>
          <w:p w:rsidR="00085A5F" w:rsidRDefault="00085A5F" w:rsidP="003E62E4">
            <w:r>
              <w:t xml:space="preserve">- </w:t>
            </w:r>
            <w:r w:rsidR="00050880">
              <w:t>Flew/supported 5 weeks of LSI data collection in Costa Rica</w:t>
            </w:r>
          </w:p>
          <w:p w:rsidR="00050880" w:rsidRDefault="00050880" w:rsidP="003E62E4">
            <w:r>
              <w:t xml:space="preserve">- </w:t>
            </w:r>
            <w:r w:rsidR="00FD7A4C">
              <w:t>Became sole on-staff developer for both LSI and GRI</w:t>
            </w:r>
          </w:p>
          <w:p w:rsidR="00FE7275" w:rsidRDefault="00FE7275" w:rsidP="0086178E"/>
        </w:tc>
      </w:tr>
      <w:tr w:rsidR="005260F2" w:rsidTr="00811A1F">
        <w:tc>
          <w:tcPr>
            <w:tcW w:w="703" w:type="dxa"/>
          </w:tcPr>
          <w:p w:rsidR="005260F2" w:rsidRDefault="005260F2" w:rsidP="003E62E4">
            <w:r>
              <w:t>2014</w:t>
            </w:r>
          </w:p>
        </w:tc>
        <w:tc>
          <w:tcPr>
            <w:tcW w:w="6042" w:type="dxa"/>
          </w:tcPr>
          <w:p w:rsidR="001B4EE0" w:rsidRDefault="00AB5C85" w:rsidP="003E62E4">
            <w:r>
              <w:t xml:space="preserve">- </w:t>
            </w:r>
            <w:r w:rsidR="001B4EE0">
              <w:t>HW &amp; SW c</w:t>
            </w:r>
            <w:r>
              <w:t>o-integrat</w:t>
            </w:r>
            <w:r w:rsidR="001B4EE0">
              <w:t>ion of</w:t>
            </w:r>
            <w:r>
              <w:t xml:space="preserve"> </w:t>
            </w:r>
            <w:r w:rsidR="001B4EE0">
              <w:t xml:space="preserve">new </w:t>
            </w:r>
            <w:r w:rsidR="00BF1F9D">
              <w:t xml:space="preserve">LSI </w:t>
            </w:r>
            <w:r w:rsidR="001B4EE0">
              <w:t>LiDAR scanner</w:t>
            </w:r>
          </w:p>
          <w:p w:rsidR="001B4EE0" w:rsidRDefault="001B4EE0" w:rsidP="003E62E4">
            <w:r>
              <w:t>- Co-integrated new COTS DSLR cameras for LSI aerial ops</w:t>
            </w:r>
          </w:p>
          <w:p w:rsidR="00AB5C85" w:rsidRDefault="001B4EE0" w:rsidP="003E62E4">
            <w:r>
              <w:t>- Commenced rapid prototyping of new GRI sensor platform</w:t>
            </w:r>
          </w:p>
          <w:p w:rsidR="001B4EE0" w:rsidRDefault="001B4EE0" w:rsidP="003E62E4">
            <w:r>
              <w:t>- Organized all DevOps for LSI/GRI Software Team, 3 devs</w:t>
            </w:r>
          </w:p>
          <w:p w:rsidR="001B4EE0" w:rsidRDefault="00BF1F9D" w:rsidP="003E62E4">
            <w:r>
              <w:t>- Owned feedback-</w:t>
            </w:r>
            <w:r w:rsidR="001B4EE0">
              <w:t>loop with GRI field ops</w:t>
            </w:r>
            <w:r w:rsidR="00FC6407">
              <w:t>,</w:t>
            </w:r>
            <w:r w:rsidR="00DD6EBE">
              <w:t xml:space="preserve"> steered </w:t>
            </w:r>
            <w:r w:rsidR="00FC6407">
              <w:t>R&amp;D</w:t>
            </w:r>
          </w:p>
          <w:p w:rsidR="001B4EE0" w:rsidRDefault="001B4EE0" w:rsidP="003E62E4">
            <w:r>
              <w:t>- Continued occasional LSI field operations support</w:t>
            </w:r>
            <w:r w:rsidR="009F0CDC">
              <w:br/>
            </w:r>
          </w:p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2013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4B7376">
              <w:t xml:space="preserve">LSI spawned </w:t>
            </w:r>
            <w:bookmarkStart w:id="0" w:name="_GoBack"/>
            <w:bookmarkEnd w:id="0"/>
            <w:r>
              <w:t>GRI (pipe mapping and CH</w:t>
            </w:r>
            <w:r w:rsidRPr="00283F1C">
              <w:rPr>
                <w:vertAlign w:val="subscript"/>
              </w:rPr>
              <w:t>4</w:t>
            </w:r>
            <w:r w:rsidR="004B7376">
              <w:t xml:space="preserve"> leak detection)</w:t>
            </w:r>
          </w:p>
          <w:p w:rsidR="009C59B7" w:rsidRDefault="009C59B7" w:rsidP="003E62E4">
            <w:r>
              <w:t>- Major GRI systems architectural &amp; road-mapping input</w:t>
            </w:r>
          </w:p>
          <w:p w:rsidR="009C59B7" w:rsidRDefault="009C59B7" w:rsidP="003E62E4">
            <w:r>
              <w:t>- Flew field support for nearly all LSI projects</w:t>
            </w:r>
          </w:p>
          <w:p w:rsidR="009C59B7" w:rsidRDefault="009C59B7" w:rsidP="003E62E4"/>
        </w:tc>
      </w:tr>
      <w:tr w:rsidR="005260F2" w:rsidTr="00811A1F">
        <w:tc>
          <w:tcPr>
            <w:tcW w:w="703" w:type="dxa"/>
          </w:tcPr>
          <w:p w:rsidR="005260F2" w:rsidRDefault="00CE2EA0" w:rsidP="003E62E4">
            <w:r>
              <w:t>2012</w:t>
            </w:r>
          </w:p>
        </w:tc>
        <w:tc>
          <w:tcPr>
            <w:tcW w:w="6042" w:type="dxa"/>
          </w:tcPr>
          <w:p w:rsidR="009C59B7" w:rsidRDefault="009C59B7" w:rsidP="003E62E4">
            <w:r>
              <w:t xml:space="preserve">- </w:t>
            </w:r>
            <w:r w:rsidR="008D4B10">
              <w:t>Joined LSI SW team (2 people). Began Java development</w:t>
            </w:r>
          </w:p>
          <w:p w:rsidR="008D4B10" w:rsidRDefault="008D4B10" w:rsidP="003E62E4">
            <w:r>
              <w:t>- Most dev efforts focused upon Matrix; for aerial surveying</w:t>
            </w:r>
          </w:p>
          <w:p w:rsidR="008D4B10" w:rsidRDefault="008D4B10" w:rsidP="003E62E4">
            <w:r>
              <w:t>- Continued extensive LSI field operations role</w:t>
            </w:r>
          </w:p>
          <w:p w:rsidR="00C3620C" w:rsidRDefault="00C3620C" w:rsidP="003E62E4"/>
        </w:tc>
      </w:tr>
      <w:tr w:rsidR="00212392" w:rsidTr="00811A1F">
        <w:tc>
          <w:tcPr>
            <w:tcW w:w="703" w:type="dxa"/>
          </w:tcPr>
          <w:p w:rsidR="00212392" w:rsidRDefault="00CE2EA0" w:rsidP="003E62E4">
            <w:r>
              <w:t>2011</w:t>
            </w:r>
          </w:p>
        </w:tc>
        <w:tc>
          <w:tcPr>
            <w:tcW w:w="6042" w:type="dxa"/>
          </w:tcPr>
          <w:p w:rsidR="00EB79D2" w:rsidRDefault="00EB79D2" w:rsidP="003E62E4">
            <w:r>
              <w:t>- Joined LSI in system’s support role</w:t>
            </w:r>
            <w:r w:rsidR="00521CBC">
              <w:t xml:space="preserve"> (hardware focused)</w:t>
            </w:r>
          </w:p>
          <w:p w:rsidR="00EB79D2" w:rsidRDefault="00EB79D2" w:rsidP="003E62E4">
            <w:r>
              <w:t xml:space="preserve">- </w:t>
            </w:r>
            <w:r w:rsidR="00521CBC">
              <w:t>Installed, flew, repaired manned aerial surveying systems</w:t>
            </w:r>
          </w:p>
          <w:p w:rsidR="00212392" w:rsidRDefault="00212392" w:rsidP="003E62E4"/>
        </w:tc>
      </w:tr>
    </w:tbl>
    <w:p w:rsidR="00D70063" w:rsidRDefault="00F95D87" w:rsidP="00F95D87">
      <w:pPr>
        <w:pStyle w:val="Heading4"/>
      </w:pPr>
      <w:r w:rsidRPr="007704E0">
        <w:rPr>
          <w:noProof/>
          <w:color w:val="1D4296" w:themeColor="accent4" w:themeShade="80"/>
          <w:lang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1" layoutInCell="1" allowOverlap="1" wp14:anchorId="1C6960E7" wp14:editId="11B73E82">
                <wp:simplePos x="0" y="0"/>
                <wp:positionH relativeFrom="page">
                  <wp:posOffset>409575</wp:posOffset>
                </wp:positionH>
                <wp:positionV relativeFrom="margin">
                  <wp:align>top</wp:align>
                </wp:positionV>
                <wp:extent cx="2447925" cy="8667750"/>
                <wp:effectExtent l="0" t="0" r="9525" b="0"/>
                <wp:wrapSquare wrapText="bothSides"/>
                <wp:docPr id="4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792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50A2" w:rsidRDefault="009650A2" w:rsidP="00054C29">
                            <w:pPr>
                              <w:pStyle w:val="Heading2"/>
                              <w:spacing w:before="0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9650A2" w:rsidRDefault="009650A2" w:rsidP="00F95D87">
                            <w:pPr>
                              <w:pStyle w:val="Heading2"/>
                              <w:rPr>
                                <w:b/>
                                <w:color w:val="1D4296" w:themeColor="accent4" w:themeShade="80"/>
                              </w:rPr>
                            </w:pPr>
                          </w:p>
                          <w:p w:rsidR="00054C29" w:rsidRDefault="00054C29" w:rsidP="009E617E">
                            <w:pPr>
                              <w:pStyle w:val="Heading2"/>
                              <w:spacing w:before="240"/>
                            </w:pPr>
                          </w:p>
                          <w:p w:rsidR="00C623E6" w:rsidRDefault="002D1E51" w:rsidP="002D1E51">
                            <w:pPr>
                              <w:pStyle w:val="Heading3"/>
                            </w:pPr>
                            <w:r>
                              <w:t xml:space="preserve">RECENT Projects </w:t>
                            </w:r>
                          </w:p>
                          <w:p w:rsidR="00972BA3" w:rsidRDefault="009650A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App Store</w:t>
                            </w:r>
                          </w:p>
                          <w:p w:rsidR="009650A2" w:rsidRPr="00C059A6" w:rsidRDefault="004B7376" w:rsidP="009650A2">
                            <w:pPr>
                              <w:spacing w:after="60"/>
                            </w:pPr>
                            <w:hyperlink r:id="rId12" w:history="1">
                              <w:r w:rsidR="00202F77" w:rsidRPr="00016131">
                                <w:rPr>
                                  <w:rStyle w:val="Hyperlink"/>
                                </w:rPr>
                                <w:t>https://dawning.ca/apps</w:t>
                              </w:r>
                            </w:hyperlink>
                          </w:p>
                          <w:p w:rsidR="00202F77" w:rsidRDefault="00972BA3" w:rsidP="009650A2">
                            <w:pPr>
                              <w:spacing w:after="120"/>
                            </w:pPr>
                            <w:r>
                              <w:t xml:space="preserve">I’ve recently released a few glorified </w:t>
                            </w:r>
                            <w:r w:rsidRPr="00972BA3">
                              <w:rPr>
                                <w:i/>
                              </w:rPr>
                              <w:t>hello-world</w:t>
                            </w:r>
                            <w:r>
                              <w:t xml:space="preserve"> apps to Apple’s App Store. </w:t>
                            </w:r>
                            <w:r w:rsidR="00046482">
                              <w:t>I’ve especially enjoyed watchOS and macOS dev.</w:t>
                            </w:r>
                            <w:r w:rsidR="00202F77">
                              <w:t xml:space="preserve"> </w:t>
                            </w:r>
                          </w:p>
                          <w:p w:rsidR="009E617E" w:rsidRDefault="00507163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personal</w:t>
                            </w:r>
                            <w:r w:rsidR="009E617E">
                              <w:t xml:space="preserve"> </w:t>
                            </w:r>
                            <w:r>
                              <w:t>lab</w:t>
                            </w:r>
                          </w:p>
                          <w:p w:rsidR="009E617E" w:rsidRDefault="009E617E" w:rsidP="009E617E">
                            <w:r>
                              <w:t xml:space="preserve">I maintain a home environment of Linux and BSD servers. I prototype with them and frequently roll-out my findings </w:t>
                            </w:r>
                            <w:r w:rsidR="00507163">
                              <w:t>beyond my lab</w:t>
                            </w:r>
                            <w:r>
                              <w:t>.</w:t>
                            </w:r>
                            <w:r w:rsidR="00036774">
                              <w:t xml:space="preserve"> I’m a major lover &amp; very seasoned user of all-things Unix.</w:t>
                            </w:r>
                          </w:p>
                          <w:p w:rsidR="00BA74DF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3D Printers</w:t>
                            </w:r>
                          </w:p>
                          <w:p w:rsidR="00DE0E68" w:rsidRDefault="004B7376" w:rsidP="00DE0E68">
                            <w:pPr>
                              <w:pStyle w:val="ContactInfo"/>
                              <w:spacing w:after="60"/>
                            </w:pPr>
                            <w:hyperlink r:id="rId13" w:history="1">
                              <w:r w:rsidR="00DE0E68" w:rsidRPr="00016131">
                                <w:rPr>
                                  <w:rStyle w:val="Hyperlink"/>
                                </w:rPr>
                                <w:t>https://dawning.ca/df</w:t>
                              </w:r>
                            </w:hyperlink>
                          </w:p>
                          <w:p w:rsidR="009650A2" w:rsidRDefault="004B7376" w:rsidP="009650A2">
                            <w:pPr>
                              <w:pStyle w:val="ContactInfo"/>
                              <w:spacing w:after="60"/>
                            </w:pPr>
                            <w:hyperlink r:id="rId14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https://dawning.ca/cc155</w:t>
                              </w:r>
                            </w:hyperlink>
                          </w:p>
                          <w:p w:rsidR="00BA74DF" w:rsidRDefault="006C08F2" w:rsidP="00F95D87">
                            <w:pPr>
                              <w:pStyle w:val="ContactInfo"/>
                            </w:pPr>
                            <w:r>
                              <w:t>I was a</w:t>
                            </w:r>
                            <w:r w:rsidR="00710B22">
                              <w:t>n early ado</w:t>
                            </w:r>
                            <w:r>
                              <w:t xml:space="preserve">pter of 3D printers. I’ve built two, one a heavily altered kit, the other from scratch. </w:t>
                            </w:r>
                            <w:r w:rsidR="00BA74DF">
                              <w:t xml:space="preserve">My printers </w:t>
                            </w:r>
                            <w:r w:rsidR="009E617E">
                              <w:t>have various excellent customizations.</w:t>
                            </w:r>
                          </w:p>
                          <w:p w:rsidR="006C08F2" w:rsidRDefault="006C08F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MRI/CT 3D Modelling</w:t>
                            </w:r>
                          </w:p>
                          <w:p w:rsidR="009650A2" w:rsidRDefault="004B7376" w:rsidP="009650A2">
                            <w:pPr>
                              <w:pStyle w:val="ContactInfo"/>
                              <w:spacing w:after="60"/>
                            </w:pPr>
                            <w:hyperlink r:id="rId15" w:history="1">
                              <w:r w:rsidR="009650A2" w:rsidRPr="00016131">
                                <w:rPr>
                                  <w:rStyle w:val="Hyperlink"/>
                                </w:rPr>
                                <w:t>https://dawning.ca/skulls</w:t>
                              </w:r>
                            </w:hyperlink>
                          </w:p>
                          <w:p w:rsidR="006C08F2" w:rsidRDefault="009650A2" w:rsidP="00F95D87">
                            <w:pPr>
                              <w:pStyle w:val="ContactInfo"/>
                            </w:pPr>
                            <w:r>
                              <w:t xml:space="preserve">I’ve </w:t>
                            </w:r>
                            <w:r w:rsidR="009E617E">
                              <w:t>processed</w:t>
                            </w:r>
                            <w:r>
                              <w:t xml:space="preserve"> &amp; printed complex models derived from actual raw MRI data </w:t>
                            </w:r>
                            <w:r w:rsidR="006C08F2">
                              <w:t xml:space="preserve">of my nephew’s skull. </w:t>
                            </w:r>
                            <w:r w:rsidR="009E617E">
                              <w:t>I recently gained access to the Smithsonian’s CT scan database for future such projects.</w:t>
                            </w:r>
                          </w:p>
                          <w:p w:rsidR="00046482" w:rsidRDefault="00046482" w:rsidP="009E617E">
                            <w:pPr>
                              <w:pStyle w:val="Heading2"/>
                              <w:spacing w:before="240"/>
                            </w:pPr>
                            <w:r>
                              <w:t>More</w:t>
                            </w:r>
                          </w:p>
                          <w:p w:rsidR="004B0B08" w:rsidRDefault="004B7376" w:rsidP="00F95D87">
                            <w:pPr>
                              <w:pStyle w:val="ContactInfo"/>
                            </w:pPr>
                            <w:hyperlink r:id="rId16" w:history="1">
                              <w:r w:rsidR="004B0B08" w:rsidRPr="009A4D21">
                                <w:rPr>
                                  <w:rStyle w:val="Hyperlink"/>
                                </w:rPr>
                                <w:t>https://jamessnell.com</w:t>
                              </w:r>
                            </w:hyperlink>
                          </w:p>
                          <w:p w:rsidR="00487B4A" w:rsidRDefault="004B7376" w:rsidP="00487B4A">
                            <w:pPr>
                              <w:pStyle w:val="ContactInfo"/>
                            </w:pPr>
                            <w:hyperlink r:id="rId17" w:history="1">
                              <w:r w:rsidR="00487B4A" w:rsidRPr="00016131">
                                <w:rPr>
                                  <w:rStyle w:val="Hyperlink"/>
                                </w:rPr>
                                <w:t>http://linkedin.com/in/jamestsnell</w:t>
                              </w:r>
                            </w:hyperlink>
                          </w:p>
                          <w:p w:rsidR="00046482" w:rsidRDefault="004B7376" w:rsidP="00F95D87">
                            <w:pPr>
                              <w:pStyle w:val="ContactInfo"/>
                            </w:pPr>
                            <w:hyperlink r:id="rId18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https://github.com/docdawning</w:t>
                              </w:r>
                            </w:hyperlink>
                          </w:p>
                          <w:p w:rsidR="00046482" w:rsidRDefault="004B7376" w:rsidP="00F95D87">
                            <w:pPr>
                              <w:pStyle w:val="ContactInfo"/>
                            </w:pPr>
                            <w:hyperlink r:id="rId19" w:history="1">
                              <w:r w:rsidR="00046482" w:rsidRPr="00016131">
                                <w:rPr>
                                  <w:rStyle w:val="Hyperlink"/>
                                </w:rPr>
                                <w:t>https://dawning.ca/hackaday</w:t>
                              </w:r>
                            </w:hyperlink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2C4DE8" w:rsidRDefault="002C4DE8" w:rsidP="00F95D87">
                            <w:pPr>
                              <w:pStyle w:val="ContactInfo"/>
                            </w:pPr>
                          </w:p>
                          <w:p w:rsidR="00046482" w:rsidRDefault="00046482" w:rsidP="00F95D87">
                            <w:pPr>
                              <w:pStyle w:val="ContactInfo"/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60E7" id="_x0000_s1027" type="#_x0000_t202" alt="Sidebar text box" style="position:absolute;margin-left:32.25pt;margin-top:0;width:192.75pt;height:6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" filled="f" stroked="f">
                <v:textbox inset="0,0,0,0">
                  <w:txbxContent>
                    <w:p w:rsidR="009650A2" w:rsidRDefault="009650A2" w:rsidP="00054C29">
                      <w:pPr>
                        <w:pStyle w:val="Heading2"/>
                        <w:spacing w:before="0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9650A2" w:rsidRDefault="009650A2" w:rsidP="00F95D87">
                      <w:pPr>
                        <w:pStyle w:val="Heading2"/>
                        <w:rPr>
                          <w:b/>
                          <w:color w:val="1D4296" w:themeColor="accent4" w:themeShade="80"/>
                        </w:rPr>
                      </w:pPr>
                    </w:p>
                    <w:p w:rsidR="00054C29" w:rsidRDefault="00054C29" w:rsidP="009E617E">
                      <w:pPr>
                        <w:pStyle w:val="Heading2"/>
                        <w:spacing w:before="240"/>
                      </w:pPr>
                    </w:p>
                    <w:p w:rsidR="00C623E6" w:rsidRDefault="002D1E51" w:rsidP="002D1E51">
                      <w:pPr>
                        <w:pStyle w:val="Heading3"/>
                      </w:pPr>
                      <w:r>
                        <w:t xml:space="preserve">RECENT Projects </w:t>
                      </w:r>
                    </w:p>
                    <w:p w:rsidR="00972BA3" w:rsidRDefault="009650A2" w:rsidP="009E617E">
                      <w:pPr>
                        <w:pStyle w:val="Heading2"/>
                        <w:spacing w:before="240"/>
                      </w:pPr>
                      <w:r>
                        <w:t>App Store</w:t>
                      </w:r>
                    </w:p>
                    <w:p w:rsidR="009650A2" w:rsidRPr="00C059A6" w:rsidRDefault="004B7376" w:rsidP="009650A2">
                      <w:pPr>
                        <w:spacing w:after="60"/>
                      </w:pPr>
                      <w:hyperlink r:id="rId20" w:history="1">
                        <w:r w:rsidR="00202F77" w:rsidRPr="00016131">
                          <w:rPr>
                            <w:rStyle w:val="Hyperlink"/>
                          </w:rPr>
                          <w:t>https://dawning.ca/apps</w:t>
                        </w:r>
                      </w:hyperlink>
                    </w:p>
                    <w:p w:rsidR="00202F77" w:rsidRDefault="00972BA3" w:rsidP="009650A2">
                      <w:pPr>
                        <w:spacing w:after="120"/>
                      </w:pPr>
                      <w:r>
                        <w:t xml:space="preserve">I’ve recently released a few glorified </w:t>
                      </w:r>
                      <w:r w:rsidRPr="00972BA3">
                        <w:rPr>
                          <w:i/>
                        </w:rPr>
                        <w:t>hello-world</w:t>
                      </w:r>
                      <w:r>
                        <w:t xml:space="preserve"> apps to Apple’s App Store. </w:t>
                      </w:r>
                      <w:r w:rsidR="00046482">
                        <w:t>I’ve especially enjoyed watchOS and macOS dev.</w:t>
                      </w:r>
                      <w:r w:rsidR="00202F77">
                        <w:t xml:space="preserve"> </w:t>
                      </w:r>
                    </w:p>
                    <w:p w:rsidR="009E617E" w:rsidRDefault="00507163" w:rsidP="009E617E">
                      <w:pPr>
                        <w:pStyle w:val="Heading2"/>
                        <w:spacing w:before="240"/>
                      </w:pPr>
                      <w:r>
                        <w:t>personal</w:t>
                      </w:r>
                      <w:r w:rsidR="009E617E">
                        <w:t xml:space="preserve"> </w:t>
                      </w:r>
                      <w:r>
                        <w:t>lab</w:t>
                      </w:r>
                    </w:p>
                    <w:p w:rsidR="009E617E" w:rsidRDefault="009E617E" w:rsidP="009E617E">
                      <w:r>
                        <w:t xml:space="preserve">I maintain a home environment of Linux and BSD servers. I prototype with them and frequently roll-out my findings </w:t>
                      </w:r>
                      <w:r w:rsidR="00507163">
                        <w:t>beyond my lab</w:t>
                      </w:r>
                      <w:r>
                        <w:t>.</w:t>
                      </w:r>
                      <w:r w:rsidR="00036774">
                        <w:t xml:space="preserve"> I’m a major lover &amp; very seasoned user of all-things Unix.</w:t>
                      </w:r>
                    </w:p>
                    <w:p w:rsidR="00BA74DF" w:rsidRDefault="006C08F2" w:rsidP="009E617E">
                      <w:pPr>
                        <w:pStyle w:val="Heading2"/>
                        <w:spacing w:before="240"/>
                      </w:pPr>
                      <w:r>
                        <w:t>3D Printers</w:t>
                      </w:r>
                    </w:p>
                    <w:p w:rsidR="00DE0E68" w:rsidRDefault="004B7376" w:rsidP="00DE0E68">
                      <w:pPr>
                        <w:pStyle w:val="ContactInfo"/>
                        <w:spacing w:after="60"/>
                      </w:pPr>
                      <w:hyperlink r:id="rId21" w:history="1">
                        <w:r w:rsidR="00DE0E68" w:rsidRPr="00016131">
                          <w:rPr>
                            <w:rStyle w:val="Hyperlink"/>
                          </w:rPr>
                          <w:t>https://dawning.ca/df</w:t>
                        </w:r>
                      </w:hyperlink>
                    </w:p>
                    <w:p w:rsidR="009650A2" w:rsidRDefault="004B7376" w:rsidP="009650A2">
                      <w:pPr>
                        <w:pStyle w:val="ContactInfo"/>
                        <w:spacing w:after="60"/>
                      </w:pPr>
                      <w:hyperlink r:id="rId22" w:history="1">
                        <w:r w:rsidR="009650A2" w:rsidRPr="00016131">
                          <w:rPr>
                            <w:rStyle w:val="Hyperlink"/>
                          </w:rPr>
                          <w:t>https://dawning.ca/cc155</w:t>
                        </w:r>
                      </w:hyperlink>
                    </w:p>
                    <w:p w:rsidR="00BA74DF" w:rsidRDefault="006C08F2" w:rsidP="00F95D87">
                      <w:pPr>
                        <w:pStyle w:val="ContactInfo"/>
                      </w:pPr>
                      <w:r>
                        <w:t>I was a</w:t>
                      </w:r>
                      <w:r w:rsidR="00710B22">
                        <w:t>n early ado</w:t>
                      </w:r>
                      <w:r>
                        <w:t xml:space="preserve">pter of 3D printers. I’ve built two, one a heavily altered kit, the other from scratch. </w:t>
                      </w:r>
                      <w:r w:rsidR="00BA74DF">
                        <w:t xml:space="preserve">My printers </w:t>
                      </w:r>
                      <w:r w:rsidR="009E617E">
                        <w:t>have various excellent customizations.</w:t>
                      </w:r>
                    </w:p>
                    <w:p w:rsidR="006C08F2" w:rsidRDefault="006C08F2" w:rsidP="009E617E">
                      <w:pPr>
                        <w:pStyle w:val="Heading2"/>
                        <w:spacing w:before="240"/>
                      </w:pPr>
                      <w:r>
                        <w:t>MRI/CT 3D Modelling</w:t>
                      </w:r>
                    </w:p>
                    <w:p w:rsidR="009650A2" w:rsidRDefault="004B7376" w:rsidP="009650A2">
                      <w:pPr>
                        <w:pStyle w:val="ContactInfo"/>
                        <w:spacing w:after="60"/>
                      </w:pPr>
                      <w:hyperlink r:id="rId23" w:history="1">
                        <w:r w:rsidR="009650A2" w:rsidRPr="00016131">
                          <w:rPr>
                            <w:rStyle w:val="Hyperlink"/>
                          </w:rPr>
                          <w:t>https://dawning.ca/skulls</w:t>
                        </w:r>
                      </w:hyperlink>
                    </w:p>
                    <w:p w:rsidR="006C08F2" w:rsidRDefault="009650A2" w:rsidP="00F95D87">
                      <w:pPr>
                        <w:pStyle w:val="ContactInfo"/>
                      </w:pPr>
                      <w:r>
                        <w:t xml:space="preserve">I’ve </w:t>
                      </w:r>
                      <w:r w:rsidR="009E617E">
                        <w:t>processed</w:t>
                      </w:r>
                      <w:r>
                        <w:t xml:space="preserve"> &amp; printed complex models derived from actual raw MRI data </w:t>
                      </w:r>
                      <w:r w:rsidR="006C08F2">
                        <w:t xml:space="preserve">of my nephew’s skull. </w:t>
                      </w:r>
                      <w:r w:rsidR="009E617E">
                        <w:t>I recently gained access to the Smithsonian’s CT scan database for future such projects.</w:t>
                      </w:r>
                    </w:p>
                    <w:p w:rsidR="00046482" w:rsidRDefault="00046482" w:rsidP="009E617E">
                      <w:pPr>
                        <w:pStyle w:val="Heading2"/>
                        <w:spacing w:before="240"/>
                      </w:pPr>
                      <w:r>
                        <w:t>More</w:t>
                      </w:r>
                    </w:p>
                    <w:p w:rsidR="004B0B08" w:rsidRDefault="004B7376" w:rsidP="00F95D87">
                      <w:pPr>
                        <w:pStyle w:val="ContactInfo"/>
                      </w:pPr>
                      <w:hyperlink r:id="rId24" w:history="1">
                        <w:r w:rsidR="004B0B08" w:rsidRPr="009A4D21">
                          <w:rPr>
                            <w:rStyle w:val="Hyperlink"/>
                          </w:rPr>
                          <w:t>https://jamessnell.com</w:t>
                        </w:r>
                      </w:hyperlink>
                    </w:p>
                    <w:p w:rsidR="00487B4A" w:rsidRDefault="004B7376" w:rsidP="00487B4A">
                      <w:pPr>
                        <w:pStyle w:val="ContactInfo"/>
                      </w:pPr>
                      <w:hyperlink r:id="rId25" w:history="1">
                        <w:r w:rsidR="00487B4A" w:rsidRPr="00016131">
                          <w:rPr>
                            <w:rStyle w:val="Hyperlink"/>
                          </w:rPr>
                          <w:t>http://linkedin.com/in/jamestsnell</w:t>
                        </w:r>
                      </w:hyperlink>
                    </w:p>
                    <w:p w:rsidR="00046482" w:rsidRDefault="004B7376" w:rsidP="00F95D87">
                      <w:pPr>
                        <w:pStyle w:val="ContactInfo"/>
                      </w:pPr>
                      <w:hyperlink r:id="rId26" w:history="1">
                        <w:r w:rsidR="00046482" w:rsidRPr="00016131">
                          <w:rPr>
                            <w:rStyle w:val="Hyperlink"/>
                          </w:rPr>
                          <w:t>https://github.com/docdawning</w:t>
                        </w:r>
                      </w:hyperlink>
                    </w:p>
                    <w:p w:rsidR="00046482" w:rsidRDefault="004B7376" w:rsidP="00F95D87">
                      <w:pPr>
                        <w:pStyle w:val="ContactInfo"/>
                      </w:pPr>
                      <w:hyperlink r:id="rId27" w:history="1">
                        <w:r w:rsidR="00046482" w:rsidRPr="00016131">
                          <w:rPr>
                            <w:rStyle w:val="Hyperlink"/>
                          </w:rPr>
                          <w:t>https://dawning.ca/hackaday</w:t>
                        </w:r>
                      </w:hyperlink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2C4DE8" w:rsidRDefault="002C4DE8" w:rsidP="00F95D87">
                      <w:pPr>
                        <w:pStyle w:val="ContactInfo"/>
                      </w:pPr>
                    </w:p>
                    <w:p w:rsidR="00046482" w:rsidRDefault="00046482" w:rsidP="00F95D87">
                      <w:pPr>
                        <w:pStyle w:val="ContactInfo"/>
                      </w:pP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1054D7">
        <w:t>Columbia College Calgary</w:t>
      </w:r>
    </w:p>
    <w:p w:rsidR="00D70063" w:rsidRDefault="001054D7" w:rsidP="000B16B2">
      <w:pPr>
        <w:pStyle w:val="Heading5"/>
        <w:spacing w:after="120"/>
      </w:pPr>
      <w:r>
        <w:t>April 2009 to present</w:t>
      </w:r>
      <w:r w:rsidR="003E62E4">
        <w:t xml:space="preserve">, </w:t>
      </w:r>
      <w:r w:rsidR="00F95D87">
        <w:t>Contracted-basis</w:t>
      </w:r>
    </w:p>
    <w:p w:rsidR="000B16B2" w:rsidRDefault="00054C29" w:rsidP="00D70063">
      <w:r>
        <w:t>I’ve been involved with Columbia since around 1998</w:t>
      </w:r>
      <w:r w:rsidR="00C7005E">
        <w:t>.</w:t>
      </w:r>
      <w:r>
        <w:t xml:space="preserve"> </w:t>
      </w:r>
      <w:r w:rsidR="00C7005E">
        <w:t>My first job was servicing</w:t>
      </w:r>
      <w:r>
        <w:t xml:space="preserve"> hardware and providing help desk support. </w:t>
      </w:r>
      <w:r w:rsidR="00F95D87">
        <w:t>In 2009</w:t>
      </w:r>
      <w:r w:rsidR="00DE0E68">
        <w:t>,</w:t>
      </w:r>
      <w:r w:rsidR="00F95D87">
        <w:t xml:space="preserve"> I </w:t>
      </w:r>
      <w:r w:rsidR="00D503E2">
        <w:t xml:space="preserve">founded </w:t>
      </w:r>
      <w:r w:rsidR="00F95D87">
        <w:t xml:space="preserve">their </w:t>
      </w:r>
      <w:r w:rsidR="0013772F">
        <w:t xml:space="preserve">Security Services training </w:t>
      </w:r>
      <w:r w:rsidR="00F95D87">
        <w:t>eLearning platform</w:t>
      </w:r>
      <w:r w:rsidR="0013772F">
        <w:t xml:space="preserve"> using Moodle</w:t>
      </w:r>
      <w:r w:rsidR="00F95D87">
        <w:t xml:space="preserve"> </w:t>
      </w:r>
      <w:r w:rsidR="00F435E9">
        <w:t>with</w:t>
      </w:r>
      <w:r w:rsidR="00F95D87">
        <w:t xml:space="preserve"> AWS-hosted LAMP services.</w:t>
      </w:r>
      <w:r>
        <w:t xml:space="preserve"> </w:t>
      </w:r>
      <w:r w:rsidR="00F95D87">
        <w:t xml:space="preserve">Paypal-driven self-enrolled students have attended </w:t>
      </w:r>
      <w:r>
        <w:t>our</w:t>
      </w:r>
      <w:r w:rsidR="00F95D87">
        <w:t xml:space="preserve"> online programs in Security Services ever since. </w:t>
      </w:r>
    </w:p>
    <w:p w:rsidR="00F95D87" w:rsidRDefault="00F435E9" w:rsidP="00D70063">
      <w:r>
        <w:t>With Columbia’s</w:t>
      </w:r>
      <w:r w:rsidR="00F95D87">
        <w:t xml:space="preserve"> ESX infrastructure, I coordinate all Linux-based services </w:t>
      </w:r>
      <w:r w:rsidR="00201E01">
        <w:t>ever</w:t>
      </w:r>
      <w:r w:rsidR="00F95D87">
        <w:t xml:space="preserve"> since I </w:t>
      </w:r>
      <w:r w:rsidR="00201E01">
        <w:t>first</w:t>
      </w:r>
      <w:r w:rsidR="00F95D87">
        <w:t xml:space="preserve"> established them. This includes an in-house AD-integrated Moodle deployment (separate to the above mentioned) with over 2000 active student &amp; staff accounts.</w:t>
      </w:r>
    </w:p>
    <w:p w:rsidR="0070537C" w:rsidRDefault="00BA74DF" w:rsidP="00975F84">
      <w:pPr>
        <w:spacing w:after="400"/>
      </w:pPr>
      <w:r>
        <w:t xml:space="preserve">I have created and deployed various generations of Columbia’s public website (upon Wordpress, on self-hosted Linux servers). This includes establishment and coaching of SEO and Social Media advertising campaigns. We recently have outsourced this to an external firm, though I </w:t>
      </w:r>
      <w:r w:rsidR="008E4BBA">
        <w:t>continue to coach</w:t>
      </w:r>
      <w:r w:rsidR="00A03A68">
        <w:t xml:space="preserve"> the internal and external team members</w:t>
      </w:r>
      <w:r w:rsidR="008E4BBA">
        <w:t>.</w:t>
      </w:r>
    </w:p>
    <w:p w:rsidR="00972BA3" w:rsidRPr="007704E0" w:rsidRDefault="009650A2" w:rsidP="00972BA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Formal e</w:t>
      </w:r>
      <w:r w:rsidR="00972BA3">
        <w:rPr>
          <w:color w:val="1D4296" w:themeColor="accent4" w:themeShade="80"/>
        </w:rPr>
        <w:t>ducation &amp; Credentials</w:t>
      </w:r>
    </w:p>
    <w:p w:rsidR="00972BA3" w:rsidRDefault="00B737E1" w:rsidP="00D70063">
      <w:pPr>
        <w:pStyle w:val="Heading4"/>
      </w:pPr>
      <w:r>
        <w:t>Professional Engineer</w:t>
      </w:r>
      <w:r w:rsidR="005242A4">
        <w:t xml:space="preserve"> Designation (P.Eng)</w:t>
      </w:r>
      <w:r>
        <w:t xml:space="preserve">, </w:t>
      </w:r>
      <w:r w:rsidR="00972BA3">
        <w:t>Licensed by associ</w:t>
      </w:r>
      <w:r w:rsidR="009650A2">
        <w:t>ation of professional engineers and</w:t>
      </w:r>
      <w:r w:rsidR="00972BA3">
        <w:t xml:space="preserve"> geoscientists</w:t>
      </w:r>
      <w:r w:rsidR="009650A2">
        <w:t xml:space="preserve"> of Alberta</w:t>
      </w:r>
      <w:r w:rsidR="00972BA3">
        <w:t xml:space="preserve"> (Apega</w:t>
      </w:r>
      <w:r>
        <w:t>)</w:t>
      </w:r>
      <w:r w:rsidR="00972BA3">
        <w:t>, 201</w:t>
      </w:r>
      <w:r w:rsidR="009650A2">
        <w:t>5</w:t>
      </w:r>
    </w:p>
    <w:p w:rsidR="00972BA3" w:rsidRPr="00972BA3" w:rsidRDefault="00972BA3" w:rsidP="00972BA3">
      <w:pPr>
        <w:pStyle w:val="Heading5"/>
      </w:pPr>
    </w:p>
    <w:p w:rsidR="00D70063" w:rsidRDefault="001054D7" w:rsidP="00D70063">
      <w:pPr>
        <w:pStyle w:val="Heading4"/>
      </w:pPr>
      <w:r>
        <w:t>Bachelor of Science in Computer Engineering, University of Calgary</w:t>
      </w:r>
      <w:r w:rsidR="009B4328">
        <w:t>, 2010</w:t>
      </w:r>
    </w:p>
    <w:p w:rsidR="00D70063" w:rsidRDefault="00D70063" w:rsidP="00D70063"/>
    <w:p w:rsidR="00DE0E68" w:rsidRDefault="001054D7" w:rsidP="001054D7">
      <w:pPr>
        <w:pStyle w:val="Heading4"/>
      </w:pPr>
      <w:r>
        <w:t xml:space="preserve">Bachelor </w:t>
      </w:r>
      <w:r w:rsidR="00DE0E68">
        <w:t>of Science in Computer Science,</w:t>
      </w:r>
    </w:p>
    <w:p w:rsidR="00DE0E68" w:rsidRDefault="00DE0E68" w:rsidP="001054D7">
      <w:pPr>
        <w:pStyle w:val="Heading4"/>
      </w:pPr>
      <w:r>
        <w:t>Embedded systems concentration,</w:t>
      </w:r>
    </w:p>
    <w:p w:rsidR="0070537C" w:rsidRPr="0070537C" w:rsidRDefault="001054D7" w:rsidP="00975F84">
      <w:pPr>
        <w:pStyle w:val="Heading4"/>
        <w:spacing w:after="400"/>
      </w:pPr>
      <w:r>
        <w:t>University of Calgary</w:t>
      </w:r>
      <w:r w:rsidR="009B4328">
        <w:t>, 2010</w:t>
      </w:r>
    </w:p>
    <w:p w:rsidR="00D70063" w:rsidRPr="007704E0" w:rsidRDefault="007704E0" w:rsidP="00D70063">
      <w:pPr>
        <w:pStyle w:val="Heading3"/>
        <w:rPr>
          <w:color w:val="1D4296" w:themeColor="accent4" w:themeShade="80"/>
        </w:rPr>
      </w:pPr>
      <w:r>
        <w:rPr>
          <w:color w:val="1D4296" w:themeColor="accent4" w:themeShade="80"/>
        </w:rPr>
        <w:t>Interests</w:t>
      </w:r>
    </w:p>
    <w:p w:rsidR="00581FC8" w:rsidRPr="00581FC8" w:rsidRDefault="007704E0" w:rsidP="00215AFF">
      <w:r>
        <w:t xml:space="preserve">I’m perpetually working on personal projects aimed to help me </w:t>
      </w:r>
      <w:r w:rsidR="009B4328">
        <w:t>gain</w:t>
      </w:r>
      <w:r>
        <w:t xml:space="preserve"> new skills</w:t>
      </w:r>
      <w:r w:rsidR="00975F84">
        <w:t xml:space="preserve"> &amp; exercise my creativity</w:t>
      </w:r>
      <w:r>
        <w:t xml:space="preserve">. </w:t>
      </w:r>
      <w:r w:rsidR="00975F84">
        <w:t xml:space="preserve">Most of my projects are software-oriented, but not exclusively. There are also simple Electrical and Mechanical Engineering expeditions. </w:t>
      </w:r>
      <w:r w:rsidR="00AF1375">
        <w:t>Some of the</w:t>
      </w:r>
      <w:r>
        <w:t xml:space="preserve"> </w:t>
      </w:r>
      <w:r w:rsidR="009B4328">
        <w:t xml:space="preserve">methods </w:t>
      </w:r>
      <w:r>
        <w:t xml:space="preserve">I </w:t>
      </w:r>
      <w:r w:rsidR="009B4328">
        <w:t>explore</w:t>
      </w:r>
      <w:r w:rsidR="00AF1375">
        <w:t xml:space="preserve"> in my home lab end</w:t>
      </w:r>
      <w:r>
        <w:t xml:space="preserve"> up inspiring systems I deploy professionally. </w:t>
      </w:r>
      <w:r w:rsidR="00AF1375">
        <w:t>I’ve listed my most recent</w:t>
      </w:r>
      <w:r w:rsidR="00215AFF">
        <w:t xml:space="preserve"> projects to the left.</w:t>
      </w:r>
      <w:r w:rsidR="00975F84">
        <w:t xml:space="preserve"> Also, I love dogs and guitars.</w:t>
      </w:r>
    </w:p>
    <w:sectPr w:rsidR="00581FC8" w:rsidRPr="00581FC8" w:rsidSect="0070537C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D" w:rsidRDefault="00DB735D" w:rsidP="00187B92">
      <w:pPr>
        <w:spacing w:after="0" w:line="240" w:lineRule="auto"/>
      </w:pPr>
      <w:r>
        <w:separator/>
      </w:r>
    </w:p>
  </w:endnote>
  <w:end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D" w:rsidRDefault="00DB735D" w:rsidP="00187B92">
      <w:pPr>
        <w:spacing w:after="0" w:line="240" w:lineRule="auto"/>
      </w:pPr>
      <w:r>
        <w:separator/>
      </w:r>
    </w:p>
  </w:footnote>
  <w:footnote w:type="continuationSeparator" w:id="0">
    <w:p w:rsidR="00DB735D" w:rsidRDefault="00DB735D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 w:rsidP="009E6AAE">
        <w:pPr>
          <w:pStyle w:val="Header"/>
          <w:ind w:left="0"/>
        </w:pPr>
        <w:r>
          <w:rPr>
            <w:noProof/>
            <w:lang w:eastAsia="en-US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wp:positionH relativeFrom="page">
                    <wp:posOffset>419100</wp:posOffset>
                  </wp:positionH>
                  <wp:positionV relativeFrom="margin">
                    <wp:align>top</wp:align>
                  </wp:positionV>
                  <wp:extent cx="2415540" cy="8448675"/>
                  <wp:effectExtent l="0" t="0" r="3810" b="9525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15540" cy="844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79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946432148"/>
                                      <w:placeholder>
                                        <w:docPart w:val="BAD46D946E874420A1CCDBC80BA27154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1A7BF9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James T Snell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4B7376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1321001165"/>
                                        <w:placeholder>
                                          <w:docPart w:val="334EEE551AF5421FBFAF67BD6303EF73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1A7BF9">
                                          <w:t>Professional Engineer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4B7376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alt="Sidebar text box" style="position:absolute;margin-left:33pt;margin-top:0;width:190.2pt;height:66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79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946432148"/>
                                <w:placeholder>
                                  <w:docPart w:val="BAD46D946E874420A1CCDBC80BA27154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1A7BF9" w:rsidP="00187B92">
                                  <w:pPr>
                                    <w:pStyle w:val="Title"/>
                                  </w:pPr>
                                  <w:r>
                                    <w:t>James T Snell</w:t>
                                  </w:r>
                                </w:p>
                              </w:sdtContent>
                            </w:sdt>
                            <w:p w:rsidR="002C0739" w:rsidRPr="00970D57" w:rsidRDefault="004B7376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1321001165"/>
                                  <w:placeholder>
                                    <w:docPart w:val="334EEE551AF5421FBFAF67BD6303EF73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1A7BF9">
                                    <w:t>Professional Engineer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4B7376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AAE" w:rsidRDefault="009E6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F0C3E"/>
    <w:multiLevelType w:val="hybridMultilevel"/>
    <w:tmpl w:val="AA06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10D67"/>
    <w:multiLevelType w:val="hybridMultilevel"/>
    <w:tmpl w:val="9E08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B4255"/>
    <w:multiLevelType w:val="hybridMultilevel"/>
    <w:tmpl w:val="E2CC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C94071"/>
    <w:multiLevelType w:val="hybridMultilevel"/>
    <w:tmpl w:val="EDE4C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BF9"/>
    <w:rsid w:val="00001C0F"/>
    <w:rsid w:val="00003EA2"/>
    <w:rsid w:val="00036774"/>
    <w:rsid w:val="00046482"/>
    <w:rsid w:val="00050880"/>
    <w:rsid w:val="000512A8"/>
    <w:rsid w:val="00054C29"/>
    <w:rsid w:val="00085A5F"/>
    <w:rsid w:val="000A73FD"/>
    <w:rsid w:val="000B16B2"/>
    <w:rsid w:val="001054D7"/>
    <w:rsid w:val="00107C83"/>
    <w:rsid w:val="00126940"/>
    <w:rsid w:val="0013772F"/>
    <w:rsid w:val="0015311C"/>
    <w:rsid w:val="00157B6F"/>
    <w:rsid w:val="00187B92"/>
    <w:rsid w:val="001A190B"/>
    <w:rsid w:val="001A7BF9"/>
    <w:rsid w:val="001B4EE0"/>
    <w:rsid w:val="001D0E3D"/>
    <w:rsid w:val="00201E01"/>
    <w:rsid w:val="00202F77"/>
    <w:rsid w:val="00205292"/>
    <w:rsid w:val="00212392"/>
    <w:rsid w:val="00215AFF"/>
    <w:rsid w:val="00220D7B"/>
    <w:rsid w:val="00283F1C"/>
    <w:rsid w:val="00293B83"/>
    <w:rsid w:val="002B48DC"/>
    <w:rsid w:val="002C0739"/>
    <w:rsid w:val="002C4DE8"/>
    <w:rsid w:val="002D091C"/>
    <w:rsid w:val="002D1E51"/>
    <w:rsid w:val="00312FA9"/>
    <w:rsid w:val="00344F91"/>
    <w:rsid w:val="00375084"/>
    <w:rsid w:val="0039505A"/>
    <w:rsid w:val="003C591A"/>
    <w:rsid w:val="003E5992"/>
    <w:rsid w:val="003E62E4"/>
    <w:rsid w:val="00424C58"/>
    <w:rsid w:val="004365D1"/>
    <w:rsid w:val="00437846"/>
    <w:rsid w:val="004678EF"/>
    <w:rsid w:val="00472B48"/>
    <w:rsid w:val="00486E5D"/>
    <w:rsid w:val="00487B4A"/>
    <w:rsid w:val="004A0E37"/>
    <w:rsid w:val="004B0B08"/>
    <w:rsid w:val="004B0FA0"/>
    <w:rsid w:val="004B7376"/>
    <w:rsid w:val="00507163"/>
    <w:rsid w:val="00521CBC"/>
    <w:rsid w:val="005242A4"/>
    <w:rsid w:val="005260F2"/>
    <w:rsid w:val="005406D5"/>
    <w:rsid w:val="00552927"/>
    <w:rsid w:val="00581FC8"/>
    <w:rsid w:val="005D176D"/>
    <w:rsid w:val="005F1014"/>
    <w:rsid w:val="00643AFB"/>
    <w:rsid w:val="00645C6B"/>
    <w:rsid w:val="00664ABF"/>
    <w:rsid w:val="006709C9"/>
    <w:rsid w:val="006A3CE7"/>
    <w:rsid w:val="006B0375"/>
    <w:rsid w:val="006B6D95"/>
    <w:rsid w:val="006C08F2"/>
    <w:rsid w:val="0070537C"/>
    <w:rsid w:val="0070701E"/>
    <w:rsid w:val="00710B22"/>
    <w:rsid w:val="00712AFA"/>
    <w:rsid w:val="00721EEF"/>
    <w:rsid w:val="007234AF"/>
    <w:rsid w:val="007704E0"/>
    <w:rsid w:val="00806EBF"/>
    <w:rsid w:val="00811A1F"/>
    <w:rsid w:val="00845A09"/>
    <w:rsid w:val="0084797C"/>
    <w:rsid w:val="00855D85"/>
    <w:rsid w:val="0086178E"/>
    <w:rsid w:val="008769F3"/>
    <w:rsid w:val="00892196"/>
    <w:rsid w:val="008C33FB"/>
    <w:rsid w:val="008D4B10"/>
    <w:rsid w:val="008D50EA"/>
    <w:rsid w:val="008E4BBA"/>
    <w:rsid w:val="008F55E3"/>
    <w:rsid w:val="00900BBD"/>
    <w:rsid w:val="00936BA0"/>
    <w:rsid w:val="009530B7"/>
    <w:rsid w:val="009650A2"/>
    <w:rsid w:val="00972BA3"/>
    <w:rsid w:val="00975F84"/>
    <w:rsid w:val="00980EDB"/>
    <w:rsid w:val="009950E1"/>
    <w:rsid w:val="009B4328"/>
    <w:rsid w:val="009C59B7"/>
    <w:rsid w:val="009C5A8F"/>
    <w:rsid w:val="009C7806"/>
    <w:rsid w:val="009D34E4"/>
    <w:rsid w:val="009E2C5D"/>
    <w:rsid w:val="009E617E"/>
    <w:rsid w:val="009E6AAE"/>
    <w:rsid w:val="009F0CDC"/>
    <w:rsid w:val="00A03A68"/>
    <w:rsid w:val="00A326FF"/>
    <w:rsid w:val="00A62A20"/>
    <w:rsid w:val="00A719B8"/>
    <w:rsid w:val="00A7280A"/>
    <w:rsid w:val="00A91213"/>
    <w:rsid w:val="00AA09AE"/>
    <w:rsid w:val="00AB5C85"/>
    <w:rsid w:val="00AD5576"/>
    <w:rsid w:val="00AF1375"/>
    <w:rsid w:val="00B737E1"/>
    <w:rsid w:val="00B903E5"/>
    <w:rsid w:val="00BA74DF"/>
    <w:rsid w:val="00BD54CD"/>
    <w:rsid w:val="00BF1F9D"/>
    <w:rsid w:val="00C059A6"/>
    <w:rsid w:val="00C34D79"/>
    <w:rsid w:val="00C3620C"/>
    <w:rsid w:val="00C623E6"/>
    <w:rsid w:val="00C7005E"/>
    <w:rsid w:val="00C7032B"/>
    <w:rsid w:val="00C85958"/>
    <w:rsid w:val="00CE2EA0"/>
    <w:rsid w:val="00CE6068"/>
    <w:rsid w:val="00CF1EFA"/>
    <w:rsid w:val="00D503E2"/>
    <w:rsid w:val="00D560EC"/>
    <w:rsid w:val="00D70063"/>
    <w:rsid w:val="00D82748"/>
    <w:rsid w:val="00D91DD8"/>
    <w:rsid w:val="00DB735D"/>
    <w:rsid w:val="00DC74CF"/>
    <w:rsid w:val="00DD6EBE"/>
    <w:rsid w:val="00DE0E68"/>
    <w:rsid w:val="00E20F57"/>
    <w:rsid w:val="00E43196"/>
    <w:rsid w:val="00E9698C"/>
    <w:rsid w:val="00EB79D2"/>
    <w:rsid w:val="00ED09F2"/>
    <w:rsid w:val="00ED3A73"/>
    <w:rsid w:val="00F02251"/>
    <w:rsid w:val="00F25050"/>
    <w:rsid w:val="00F435E9"/>
    <w:rsid w:val="00F95D87"/>
    <w:rsid w:val="00FC4E79"/>
    <w:rsid w:val="00FC6407"/>
    <w:rsid w:val="00FD3474"/>
    <w:rsid w:val="00FD7A4C"/>
    <w:rsid w:val="00FD7C04"/>
    <w:rsid w:val="00FE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518685B7"/>
  <w15:chartTrackingRefBased/>
  <w15:docId w15:val="{D32AECD2-4DB8-45E9-8DC5-18008199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4A0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E3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A0E37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E0E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awning.ca/df" TargetMode="External"/><Relationship Id="rId18" Type="http://schemas.openxmlformats.org/officeDocument/2006/relationships/hyperlink" Target="https://github.com/docdawning" TargetMode="External"/><Relationship Id="rId26" Type="http://schemas.openxmlformats.org/officeDocument/2006/relationships/hyperlink" Target="https://github.com/docdawning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awning.ca/df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dawning.ca/apps" TargetMode="External"/><Relationship Id="rId17" Type="http://schemas.openxmlformats.org/officeDocument/2006/relationships/hyperlink" Target="http://linkedin.com/in/jamestsnell" TargetMode="External"/><Relationship Id="rId25" Type="http://schemas.openxmlformats.org/officeDocument/2006/relationships/hyperlink" Target="http://linkedin.com/in/jamestsnell" TargetMode="External"/><Relationship Id="rId33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jamessnell.com" TargetMode="External"/><Relationship Id="rId20" Type="http://schemas.openxmlformats.org/officeDocument/2006/relationships/hyperlink" Target="https://dawning.ca/apps" TargetMode="External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ames@dawning.ca" TargetMode="External"/><Relationship Id="rId24" Type="http://schemas.openxmlformats.org/officeDocument/2006/relationships/hyperlink" Target="https://jamessnell.com" TargetMode="External"/><Relationship Id="rId32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hyperlink" Target="https://dawning.ca/skulls" TargetMode="External"/><Relationship Id="rId23" Type="http://schemas.openxmlformats.org/officeDocument/2006/relationships/hyperlink" Target="https://dawning.ca/skulls" TargetMode="External"/><Relationship Id="rId28" Type="http://schemas.openxmlformats.org/officeDocument/2006/relationships/header" Target="header1.xml"/><Relationship Id="rId36" Type="http://schemas.openxmlformats.org/officeDocument/2006/relationships/theme" Target="theme/theme1.xml"/><Relationship Id="rId10" Type="http://schemas.openxmlformats.org/officeDocument/2006/relationships/hyperlink" Target="mailto:james@dawning.ca" TargetMode="External"/><Relationship Id="rId19" Type="http://schemas.openxmlformats.org/officeDocument/2006/relationships/hyperlink" Target="https://dawning.ca/hackaday" TargetMode="External"/><Relationship Id="rId31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awning.ca/cc155" TargetMode="External"/><Relationship Id="rId22" Type="http://schemas.openxmlformats.org/officeDocument/2006/relationships/hyperlink" Target="https://dawning.ca/cc155" TargetMode="External"/><Relationship Id="rId27" Type="http://schemas.openxmlformats.org/officeDocument/2006/relationships/hyperlink" Target="https://dawning.ca/hackaday" TargetMode="External"/><Relationship Id="rId30" Type="http://schemas.openxmlformats.org/officeDocument/2006/relationships/footer" Target="footer1.xml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es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1EF72F15504A31B2E75D33EB71B0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3A20C1-D89E-4CA7-82EC-15E8450B073A}"/>
      </w:docPartPr>
      <w:docPartBody>
        <w:p w:rsidR="00B80439" w:rsidRDefault="009920E4">
          <w:pPr>
            <w:pStyle w:val="4F1EF72F15504A31B2E75D33EB71B06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FB0ABCB45A9246E19A4C3D58EABD5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43B6E-C338-4372-8D60-E68CFEF0D6F0}"/>
      </w:docPartPr>
      <w:docPartBody>
        <w:p w:rsidR="00B80439" w:rsidRDefault="009920E4">
          <w:pPr>
            <w:pStyle w:val="FB0ABCB45A9246E19A4C3D58EABD5FA5"/>
          </w:pPr>
          <w:r>
            <w:t>Position Title</w:t>
          </w:r>
        </w:p>
      </w:docPartBody>
    </w:docPart>
    <w:docPart>
      <w:docPartPr>
        <w:name w:val="605FB31D8EB14D8FAEEA1DA1EBCD8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E0D90-3D64-455F-94EA-152C4B0CA3D7}"/>
      </w:docPartPr>
      <w:docPartBody>
        <w:p w:rsidR="00B80439" w:rsidRDefault="009920E4">
          <w:pPr>
            <w:pStyle w:val="605FB31D8EB14D8FAEEA1DA1EBCD829D"/>
          </w:pPr>
          <w:r>
            <w:t>Objective</w:t>
          </w:r>
        </w:p>
      </w:docPartBody>
    </w:docPart>
    <w:docPart>
      <w:docPartPr>
        <w:name w:val="BAD46D946E874420A1CCDBC80BA271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24B28-978B-494F-8181-78347651B808}"/>
      </w:docPartPr>
      <w:docPartBody>
        <w:p w:rsidR="00B80439" w:rsidRDefault="009920E4">
          <w:pPr>
            <w:pStyle w:val="BAD46D946E874420A1CCDBC80BA27154"/>
          </w:pPr>
          <w:r>
            <w:t>Your Name</w:t>
          </w:r>
        </w:p>
      </w:docPartBody>
    </w:docPart>
    <w:docPart>
      <w:docPartPr>
        <w:name w:val="334EEE551AF5421FBFAF67BD6303EF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B49B11-D59D-4B66-BFF1-08DC75FA4C8E}"/>
      </w:docPartPr>
      <w:docPartBody>
        <w:p w:rsidR="00B80439" w:rsidRDefault="009920E4">
          <w:pPr>
            <w:pStyle w:val="334EEE551AF5421FBFAF67BD6303EF73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0E4"/>
    <w:rsid w:val="000B08A6"/>
    <w:rsid w:val="009920E4"/>
    <w:rsid w:val="00AC2745"/>
    <w:rsid w:val="00B80439"/>
    <w:rsid w:val="00C6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95C2F3733849808C2B47A3EE956EF5">
    <w:name w:val="F195C2F3733849808C2B47A3EE956EF5"/>
  </w:style>
  <w:style w:type="paragraph" w:customStyle="1" w:styleId="CFF2227D05584AE5A311E14C761BF63A">
    <w:name w:val="CFF2227D05584AE5A311E14C761BF63A"/>
  </w:style>
  <w:style w:type="paragraph" w:customStyle="1" w:styleId="EB9BCF8CDD1B461AAC58E5F5FD81FEAE">
    <w:name w:val="EB9BCF8CDD1B461AAC58E5F5FD81FEAE"/>
  </w:style>
  <w:style w:type="paragraph" w:customStyle="1" w:styleId="828E1CB36BB04F4BB88D1C7906D8840F">
    <w:name w:val="828E1CB36BB04F4BB88D1C7906D8840F"/>
  </w:style>
  <w:style w:type="paragraph" w:customStyle="1" w:styleId="7EAA2ABC32864DCC8C14FBC4CA41D822">
    <w:name w:val="7EAA2ABC32864DCC8C14FBC4CA41D822"/>
  </w:style>
  <w:style w:type="paragraph" w:customStyle="1" w:styleId="8DEAAF55E2314DE4A09AA12C43FABD5C">
    <w:name w:val="8DEAAF55E2314DE4A09AA12C43FABD5C"/>
  </w:style>
  <w:style w:type="paragraph" w:customStyle="1" w:styleId="16D4EA6D193347949C7A7D3BD268FE25">
    <w:name w:val="16D4EA6D193347949C7A7D3BD268FE25"/>
  </w:style>
  <w:style w:type="paragraph" w:customStyle="1" w:styleId="0BF9B8769FCD46838C2882F88CAB900E">
    <w:name w:val="0BF9B8769FCD46838C2882F88CAB900E"/>
  </w:style>
  <w:style w:type="paragraph" w:customStyle="1" w:styleId="9280E8B40B79489B8440E8423A4AE494">
    <w:name w:val="9280E8B40B79489B8440E8423A4AE494"/>
  </w:style>
  <w:style w:type="paragraph" w:customStyle="1" w:styleId="27DE0C77224043B7A5BDCC283F86FBA7">
    <w:name w:val="27DE0C77224043B7A5BDCC283F86FBA7"/>
  </w:style>
  <w:style w:type="paragraph" w:customStyle="1" w:styleId="94F581A151944F3284698A9B85D91FA2">
    <w:name w:val="94F581A151944F3284698A9B85D91FA2"/>
  </w:style>
  <w:style w:type="paragraph" w:customStyle="1" w:styleId="46569584072C4689AC56543270BDC7E2">
    <w:name w:val="46569584072C4689AC56543270BDC7E2"/>
  </w:style>
  <w:style w:type="paragraph" w:customStyle="1" w:styleId="71EB77D34A3B404CBA66DC7A5563278A">
    <w:name w:val="71EB77D34A3B404CBA66DC7A5563278A"/>
  </w:style>
  <w:style w:type="paragraph" w:customStyle="1" w:styleId="CE4211368BBE43DB8C193F7BBE899CA4">
    <w:name w:val="CE4211368BBE43DB8C193F7BBE899CA4"/>
  </w:style>
  <w:style w:type="paragraph" w:customStyle="1" w:styleId="0E41D96894C54C0C8790DEAC71B3B992">
    <w:name w:val="0E41D96894C54C0C8790DEAC71B3B992"/>
  </w:style>
  <w:style w:type="paragraph" w:customStyle="1" w:styleId="EA9A0FB838314B22B523B7587CDE372A">
    <w:name w:val="EA9A0FB838314B22B523B7587CDE372A"/>
  </w:style>
  <w:style w:type="paragraph" w:customStyle="1" w:styleId="8BC5C0B9DEB4422C87C6930CE3498F0D">
    <w:name w:val="8BC5C0B9DEB4422C87C6930CE3498F0D"/>
  </w:style>
  <w:style w:type="character" w:styleId="PlaceholderText">
    <w:name w:val="Placeholder Text"/>
    <w:basedOn w:val="DefaultParagraphFont"/>
    <w:uiPriority w:val="99"/>
    <w:semiHidden/>
    <w:rsid w:val="00AC2745"/>
    <w:rPr>
      <w:color w:val="808080"/>
    </w:rPr>
  </w:style>
  <w:style w:type="paragraph" w:customStyle="1" w:styleId="4F1EF72F15504A31B2E75D33EB71B06C">
    <w:name w:val="4F1EF72F15504A31B2E75D33EB71B06C"/>
  </w:style>
  <w:style w:type="paragraph" w:customStyle="1" w:styleId="FB0ABCB45A9246E19A4C3D58EABD5FA5">
    <w:name w:val="FB0ABCB45A9246E19A4C3D58EABD5FA5"/>
  </w:style>
  <w:style w:type="paragraph" w:customStyle="1" w:styleId="605FB31D8EB14D8FAEEA1DA1EBCD829D">
    <w:name w:val="605FB31D8EB14D8FAEEA1DA1EBCD829D"/>
  </w:style>
  <w:style w:type="paragraph" w:customStyle="1" w:styleId="C4564C09E339483D8C728F754947C789">
    <w:name w:val="C4564C09E339483D8C728F754947C789"/>
  </w:style>
  <w:style w:type="paragraph" w:customStyle="1" w:styleId="D82792E55FCB4933845DA2F6D78C5F64">
    <w:name w:val="D82792E55FCB4933845DA2F6D78C5F64"/>
  </w:style>
  <w:style w:type="paragraph" w:customStyle="1" w:styleId="16533A4D092A44D7B40AE9B66178888E">
    <w:name w:val="16533A4D092A44D7B40AE9B66178888E"/>
  </w:style>
  <w:style w:type="paragraph" w:customStyle="1" w:styleId="FBB04C84A7044AEBB0A5786519D4025A">
    <w:name w:val="FBB04C84A7044AEBB0A5786519D4025A"/>
  </w:style>
  <w:style w:type="paragraph" w:customStyle="1" w:styleId="3108A68B5E6A4B568E803ABD43075566">
    <w:name w:val="3108A68B5E6A4B568E803ABD43075566"/>
  </w:style>
  <w:style w:type="paragraph" w:customStyle="1" w:styleId="F7D1EF2BFDB14C168B55D09CB2C2D7E8">
    <w:name w:val="F7D1EF2BFDB14C168B55D09CB2C2D7E8"/>
  </w:style>
  <w:style w:type="paragraph" w:customStyle="1" w:styleId="280BF957AECC4BCD8DB587E9C1570045">
    <w:name w:val="280BF957AECC4BCD8DB587E9C1570045"/>
  </w:style>
  <w:style w:type="paragraph" w:customStyle="1" w:styleId="BAD46D946E874420A1CCDBC80BA27154">
    <w:name w:val="BAD46D946E874420A1CCDBC80BA27154"/>
  </w:style>
  <w:style w:type="paragraph" w:customStyle="1" w:styleId="334EEE551AF5421FBFAF67BD6303EF73">
    <w:name w:val="334EEE551AF5421FBFAF67BD6303EF73"/>
  </w:style>
  <w:style w:type="paragraph" w:customStyle="1" w:styleId="83AFAE560DB646E48BFB902409CD1944">
    <w:name w:val="83AFAE560DB646E48BFB902409CD1944"/>
    <w:rsid w:val="00AC2745"/>
  </w:style>
  <w:style w:type="paragraph" w:customStyle="1" w:styleId="C44D498B1E4E43C9BAC1B97ECBCEBABD">
    <w:name w:val="C44D498B1E4E43C9BAC1B97ECBCEBABD"/>
    <w:rsid w:val="00AC2745"/>
  </w:style>
  <w:style w:type="paragraph" w:customStyle="1" w:styleId="E7BED7CAAA6B47F6B90E26333495717D">
    <w:name w:val="E7BED7CAAA6B47F6B90E26333495717D"/>
    <w:rsid w:val="00AC2745"/>
  </w:style>
  <w:style w:type="paragraph" w:customStyle="1" w:styleId="E6FBDE36514A49E3A8B2F67F055C0EFF">
    <w:name w:val="E6FBDE36514A49E3A8B2F67F055C0EFF"/>
    <w:rsid w:val="00AC2745"/>
  </w:style>
  <w:style w:type="paragraph" w:customStyle="1" w:styleId="FC5301137BA94BD2A0F13AF4C04290DA">
    <w:name w:val="FC5301137BA94BD2A0F13AF4C04290DA"/>
    <w:rsid w:val="00AC2745"/>
  </w:style>
  <w:style w:type="paragraph" w:customStyle="1" w:styleId="40BB894856B34AE1A8B58A0C07F2E7D6">
    <w:name w:val="40BB894856B34AE1A8B58A0C07F2E7D6"/>
    <w:rsid w:val="00AC27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Professional Engineer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585717-B445-468D-A26F-2EB256E2E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794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 Snell</dc:creator>
  <cp:keywords/>
  <dc:description/>
  <cp:lastModifiedBy>James Snell</cp:lastModifiedBy>
  <cp:revision>97</cp:revision>
  <cp:lastPrinted>2017-06-15T20:00:00Z</cp:lastPrinted>
  <dcterms:created xsi:type="dcterms:W3CDTF">2017-04-28T02:54:00Z</dcterms:created>
  <dcterms:modified xsi:type="dcterms:W3CDTF">2017-06-19T17:09:00Z</dcterms:modified>
</cp:coreProperties>
</file>